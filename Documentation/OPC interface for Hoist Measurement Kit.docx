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</w:rPr>
        <w:id w:val="1167368728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5C951174" w14:textId="1C8D6D50" w:rsidR="00477B4D" w:rsidRPr="00C55DB5" w:rsidRDefault="00210EC1" w:rsidP="00477B4D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138384E" wp14:editId="24D4D5F7">
                    <wp:simplePos x="0" y="0"/>
                    <wp:positionH relativeFrom="column">
                      <wp:posOffset>41910</wp:posOffset>
                    </wp:positionH>
                    <wp:positionV relativeFrom="page">
                      <wp:posOffset>3365500</wp:posOffset>
                    </wp:positionV>
                    <wp:extent cx="5201920" cy="3740150"/>
                    <wp:effectExtent l="0" t="0" r="0" b="0"/>
                    <wp:wrapTopAndBottom/>
                    <wp:docPr id="4" name="Grup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01920" cy="3740150"/>
                              <a:chOff x="0" y="0"/>
                              <a:chExt cx="5200861" cy="373930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2" descr="Text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2266" y="1490134"/>
                                <a:ext cx="3998595" cy="22491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3" descr="Shape&#10;&#10;Description automatically generated with medium confidenc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47515" cy="20840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701D1C" id="Grupp 4" o:spid="_x0000_s1026" style="position:absolute;margin-left:3.3pt;margin-top:265pt;width:409.6pt;height:294.5pt;z-index:251659264;mso-position-vertical-relative:page;mso-width-relative:margin;mso-height-relative:margin" coordsize="52008,37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ROKYH/DwM0OZRx+1SaAAAAAElFTkSuQmCCUEsDBAoAAAAAAAAAIQB39tph&#10;808AAPNPAAAUAAAAZHJzL21lZGlhL2ltYWdlMi5wbmeJUE5HDQoaCgAAAA1JSERSAAAD/gAAAfUI&#10;AwAAAHga1RUAAAABc1JHQgCuzhzpAAAABGdBTUEAALGPC/xhBQAAAw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alt="Text&#10;&#10;Description automatically generated" style="position:absolute;left:12022;top:14901;width:39986;height:22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">
                      <v:imagedata r:id="rId9" o:title="Text&#10;&#10;Description automatically generated"/>
                    </v:shape>
                    <v:shape id="Picture 3" o:spid="_x0000_s1028" type="#_x0000_t75" alt="Shape&#10;&#10;Description automatically generated with medium confidence" style="position:absolute;width:42475;height:20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">
                      <v:imagedata r:id="rId10" o:title="Shape&#10;&#10;Description automatically generated with medium confidence"/>
                    </v:shape>
                    <w10:wrap type="topAndBottom" anchory="page"/>
                  </v:group>
                </w:pict>
              </mc:Fallback>
            </mc:AlternateContent>
          </w:r>
          <w:r w:rsidR="00C55DB5" w:rsidRPr="00C55DB5">
            <w:rPr>
              <w:lang w:val="en-US"/>
            </w:rPr>
            <w:t>OPC interface for Hoist Me</w:t>
          </w:r>
          <w:r w:rsidR="00C55DB5">
            <w:rPr>
              <w:lang w:val="en-US"/>
            </w:rPr>
            <w:t>asurement Kit</w:t>
          </w:r>
        </w:p>
        <w:p w14:paraId="5DCB81B4" w14:textId="77777777" w:rsidR="00477B4D" w:rsidRDefault="00477B4D">
          <w:pPr>
            <w:spacing w:line="259" w:lineRule="auto"/>
          </w:pPr>
          <w:r w:rsidRPr="00C55DB5">
            <w:rPr>
              <w:b/>
              <w:lang w:val="en-US"/>
            </w:rPr>
            <w:br w:type="page"/>
          </w:r>
        </w:p>
      </w:sdtContent>
    </w:sdt>
    <w:p w14:paraId="633BCC2D" w14:textId="1B7F6872" w:rsidR="00C230C1" w:rsidRPr="00C851AD" w:rsidRDefault="00C55DB5" w:rsidP="00C55DB5">
      <w:pPr>
        <w:pStyle w:val="Rubrik1"/>
        <w:rPr>
          <w:lang w:val="en-US"/>
        </w:rPr>
      </w:pPr>
      <w:r w:rsidRPr="00C851AD">
        <w:rPr>
          <w:lang w:val="en-US"/>
        </w:rPr>
        <w:lastRenderedPageBreak/>
        <w:t>Overview</w:t>
      </w:r>
    </w:p>
    <w:p w14:paraId="0BB2B419" w14:textId="01AA5DF4" w:rsidR="00C55DB5" w:rsidRDefault="00C55DB5" w:rsidP="00C55DB5">
      <w:pPr>
        <w:rPr>
          <w:lang w:val="en-US"/>
        </w:rPr>
      </w:pPr>
      <w:r w:rsidRPr="00C55DB5">
        <w:rPr>
          <w:lang w:val="en-US"/>
        </w:rPr>
        <w:t xml:space="preserve">An OPC Server has been </w:t>
      </w:r>
      <w:r>
        <w:rPr>
          <w:lang w:val="en-US"/>
        </w:rPr>
        <w:t xml:space="preserve">added to the Hoist Measurement Kit. </w:t>
      </w:r>
      <w:r w:rsidRPr="00C55DB5">
        <w:rPr>
          <w:lang w:val="en-US"/>
        </w:rPr>
        <w:t>The previous storage to d</w:t>
      </w:r>
      <w:r>
        <w:rPr>
          <w:lang w:val="en-US"/>
        </w:rPr>
        <w:t>atabase is still active</w:t>
      </w:r>
      <w:r w:rsidR="00C851AD">
        <w:rPr>
          <w:lang w:val="en-US"/>
        </w:rPr>
        <w:t xml:space="preserve"> and manual mode can be activated</w:t>
      </w:r>
      <w:r>
        <w:rPr>
          <w:lang w:val="en-US"/>
        </w:rPr>
        <w:t xml:space="preserve">. </w:t>
      </w:r>
      <w:proofErr w:type="spellStart"/>
      <w:r w:rsidR="003A433F">
        <w:rPr>
          <w:lang w:val="en-US"/>
        </w:rPr>
        <w:t>HoistOpcServer</w:t>
      </w:r>
      <w:proofErr w:type="spellEnd"/>
      <w:r w:rsidR="003A433F">
        <w:rPr>
          <w:lang w:val="en-US"/>
        </w:rPr>
        <w:t xml:space="preserve"> is developed in .NET 4.8 and the delivered instance of </w:t>
      </w:r>
      <w:proofErr w:type="spellStart"/>
      <w:r w:rsidR="003A433F">
        <w:rPr>
          <w:lang w:val="en-US"/>
        </w:rPr>
        <w:t>GL_HoistMeasurement</w:t>
      </w:r>
      <w:proofErr w:type="spellEnd"/>
      <w:r w:rsidR="003A433F">
        <w:rPr>
          <w:lang w:val="en-US"/>
        </w:rPr>
        <w:t xml:space="preserve"> is upgraded to .NET 4.8 as well.</w:t>
      </w:r>
      <w:r w:rsidR="007640C3">
        <w:rPr>
          <w:lang w:val="en-US"/>
        </w:rPr>
        <w:t xml:space="preserve"> OPC Foundation extensions has been added by </w:t>
      </w:r>
      <w:proofErr w:type="spellStart"/>
      <w:r w:rsidR="007640C3">
        <w:rPr>
          <w:lang w:val="en-US"/>
        </w:rPr>
        <w:t>Nuget</w:t>
      </w:r>
      <w:proofErr w:type="spellEnd"/>
      <w:r w:rsidR="007640C3">
        <w:rPr>
          <w:lang w:val="en-US"/>
        </w:rPr>
        <w:t xml:space="preserve"> </w:t>
      </w:r>
      <w:r w:rsidR="00C92F86">
        <w:rPr>
          <w:lang w:val="en-US"/>
        </w:rPr>
        <w:t>on top project level.</w:t>
      </w:r>
    </w:p>
    <w:p w14:paraId="49975081" w14:textId="3F2775A2" w:rsidR="00C55DB5" w:rsidRDefault="00C55DB5" w:rsidP="00C55DB5">
      <w:pPr>
        <w:pStyle w:val="Rubrik1"/>
        <w:rPr>
          <w:lang w:val="en-US"/>
        </w:rPr>
      </w:pPr>
      <w:r>
        <w:rPr>
          <w:lang w:val="en-US"/>
        </w:rPr>
        <w:t>Manual mode</w:t>
      </w:r>
    </w:p>
    <w:p w14:paraId="01D6A486" w14:textId="5006EBB5" w:rsidR="00C55DB5" w:rsidRDefault="00C55DB5" w:rsidP="00C55DB5">
      <w:pPr>
        <w:rPr>
          <w:lang w:val="en-US"/>
        </w:rPr>
      </w:pPr>
      <w:r w:rsidRPr="00C55DB5">
        <w:rPr>
          <w:lang w:val="en-US"/>
        </w:rPr>
        <w:t>To enable manual mode if MII is not available or f</w:t>
      </w:r>
      <w:r>
        <w:rPr>
          <w:lang w:val="en-US"/>
        </w:rPr>
        <w:t xml:space="preserve">or test purpose the system can be started with flag </w:t>
      </w:r>
      <w:proofErr w:type="spellStart"/>
      <w:r>
        <w:rPr>
          <w:lang w:val="en-US"/>
        </w:rPr>
        <w:t>ManualEdit</w:t>
      </w:r>
      <w:proofErr w:type="spellEnd"/>
      <w:r>
        <w:rPr>
          <w:lang w:val="en-US"/>
        </w:rPr>
        <w:t xml:space="preserve"> = 1 in Params.xlsx</w:t>
      </w:r>
    </w:p>
    <w:p w14:paraId="348D5B24" w14:textId="3471ED40" w:rsidR="0081675B" w:rsidRDefault="0081675B" w:rsidP="0081675B">
      <w:pPr>
        <w:pStyle w:val="Rubrik1"/>
        <w:rPr>
          <w:lang w:val="en-US"/>
        </w:rPr>
      </w:pPr>
      <w:r>
        <w:rPr>
          <w:lang w:val="en-US"/>
        </w:rPr>
        <w:t>OPC Server</w:t>
      </w:r>
    </w:p>
    <w:p w14:paraId="1FEEA00C" w14:textId="09246986" w:rsidR="009131E1" w:rsidRDefault="0081675B" w:rsidP="0081675B">
      <w:pPr>
        <w:rPr>
          <w:lang w:val="en-US"/>
        </w:rPr>
      </w:pPr>
      <w:r>
        <w:rPr>
          <w:lang w:val="en-US"/>
        </w:rPr>
        <w:t xml:space="preserve">OPC Server is started when Hoist Measurement Kit is started. </w:t>
      </w:r>
    </w:p>
    <w:p w14:paraId="58082259" w14:textId="07F2419B" w:rsidR="009131E1" w:rsidRDefault="009131E1" w:rsidP="009131E1">
      <w:pPr>
        <w:pStyle w:val="Rubrik2"/>
        <w:rPr>
          <w:lang w:val="en-US"/>
        </w:rPr>
      </w:pPr>
      <w:r>
        <w:rPr>
          <w:lang w:val="en-US"/>
        </w:rPr>
        <w:t>Client Connection</w:t>
      </w:r>
    </w:p>
    <w:p w14:paraId="2BD05A0F" w14:textId="77A0346D" w:rsidR="0081675B" w:rsidRDefault="0081675B" w:rsidP="0081675B">
      <w:pPr>
        <w:rPr>
          <w:lang w:val="en-US"/>
        </w:rPr>
      </w:pPr>
      <w:r>
        <w:rPr>
          <w:lang w:val="en-US"/>
        </w:rPr>
        <w:t xml:space="preserve">OPC Client can connect to the server with </w:t>
      </w:r>
      <w:proofErr w:type="spellStart"/>
      <w:r w:rsidRPr="0081675B">
        <w:rPr>
          <w:i/>
          <w:iCs/>
          <w:lang w:val="en-US"/>
        </w:rPr>
        <w:t>opc.tcp</w:t>
      </w:r>
      <w:proofErr w:type="spellEnd"/>
      <w:r w:rsidRPr="0081675B">
        <w:rPr>
          <w:i/>
          <w:iCs/>
          <w:lang w:val="en-US"/>
        </w:rPr>
        <w:t>://[</w:t>
      </w:r>
      <w:proofErr w:type="spellStart"/>
      <w:r w:rsidRPr="0081675B">
        <w:rPr>
          <w:i/>
          <w:iCs/>
          <w:lang w:val="en-US"/>
        </w:rPr>
        <w:t>ComputerName</w:t>
      </w:r>
      <w:proofErr w:type="spellEnd"/>
      <w:r w:rsidRPr="0081675B">
        <w:rPr>
          <w:i/>
          <w:iCs/>
          <w:lang w:val="en-US"/>
        </w:rPr>
        <w:t>]:48030/</w:t>
      </w:r>
      <w:proofErr w:type="spellStart"/>
      <w:r w:rsidRPr="0081675B">
        <w:rPr>
          <w:i/>
          <w:iCs/>
          <w:lang w:val="en-US"/>
        </w:rPr>
        <w:t>OPCUAServer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where [</w:t>
      </w:r>
      <w:proofErr w:type="spellStart"/>
      <w:r>
        <w:rPr>
          <w:lang w:val="en-US"/>
        </w:rPr>
        <w:t>ComputerName</w:t>
      </w:r>
      <w:proofErr w:type="spellEnd"/>
      <w:r>
        <w:rPr>
          <w:lang w:val="en-US"/>
        </w:rPr>
        <w:t xml:space="preserve">] is name or IP of the </w:t>
      </w:r>
      <w:r w:rsidR="009131E1">
        <w:rPr>
          <w:lang w:val="en-US"/>
        </w:rPr>
        <w:t>Server host. Current security connections are available:</w:t>
      </w:r>
    </w:p>
    <w:p w14:paraId="21EB9611" w14:textId="0512C20B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Anonymous</w:t>
      </w:r>
    </w:p>
    <w:p w14:paraId="3BAAC516" w14:textId="01D1EADA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Basic256</w:t>
      </w:r>
    </w:p>
    <w:p w14:paraId="6D2B6431" w14:textId="734C6215" w:rsidR="009131E1" w:rsidRDefault="009131E1" w:rsidP="009131E1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Basic256 &amp; Sha 256</w:t>
      </w:r>
    </w:p>
    <w:p w14:paraId="545BBD22" w14:textId="213C7950" w:rsidR="009131E1" w:rsidRDefault="009131E1" w:rsidP="009131E1">
      <w:pPr>
        <w:rPr>
          <w:lang w:val="en-US"/>
        </w:rPr>
      </w:pPr>
      <w:r>
        <w:rPr>
          <w:lang w:val="en-US"/>
        </w:rPr>
        <w:t>The security and port number can be edited in OPCUAServer.Config.xml</w:t>
      </w:r>
    </w:p>
    <w:p w14:paraId="2806B0A1" w14:textId="56811567" w:rsidR="009131E1" w:rsidRDefault="00ED2135" w:rsidP="000100B5">
      <w:pPr>
        <w:pStyle w:val="Rubrik2"/>
        <w:rPr>
          <w:lang w:val="en-US"/>
        </w:rPr>
      </w:pPr>
      <w:r>
        <w:rPr>
          <w:lang w:val="en-US"/>
        </w:rPr>
        <w:t>Tags</w:t>
      </w:r>
    </w:p>
    <w:p w14:paraId="311EEF94" w14:textId="31AB90FC" w:rsidR="000100B5" w:rsidRDefault="00DC3009" w:rsidP="00DC3009">
      <w:pPr>
        <w:pStyle w:val="Rubrik3"/>
        <w:rPr>
          <w:lang w:val="en-US"/>
        </w:rPr>
      </w:pPr>
      <w:r>
        <w:rPr>
          <w:lang w:val="en-US"/>
        </w:rPr>
        <w:t>Available tags</w:t>
      </w:r>
    </w:p>
    <w:p w14:paraId="1DE5E72B" w14:textId="26632B24" w:rsidR="004232C7" w:rsidRDefault="004232C7" w:rsidP="004232C7">
      <w:pPr>
        <w:rPr>
          <w:lang w:val="en-US"/>
        </w:rPr>
      </w:pPr>
      <w:r>
        <w:rPr>
          <w:lang w:val="en-US"/>
        </w:rPr>
        <w:t>The following tags are available at delivery time</w:t>
      </w:r>
    </w:p>
    <w:tbl>
      <w:tblPr>
        <w:tblStyle w:val="Rutntstabell4dekorfrg1"/>
        <w:tblW w:w="0" w:type="auto"/>
        <w:tblLook w:val="04A0" w:firstRow="1" w:lastRow="0" w:firstColumn="1" w:lastColumn="0" w:noHBand="0" w:noVBand="1"/>
      </w:tblPr>
      <w:tblGrid>
        <w:gridCol w:w="4106"/>
        <w:gridCol w:w="2693"/>
        <w:gridCol w:w="2545"/>
      </w:tblGrid>
      <w:tr w:rsidR="00F93F27" w14:paraId="7E8819B8" w14:textId="77777777" w:rsidTr="00C8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AF0A62F" w14:textId="54A09941" w:rsidR="00F93F27" w:rsidRDefault="00871B8A" w:rsidP="004232C7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693" w:type="dxa"/>
          </w:tcPr>
          <w:p w14:paraId="7D244348" w14:textId="371D5201" w:rsidR="00F93F27" w:rsidRDefault="00871B8A" w:rsidP="0042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45" w:type="dxa"/>
          </w:tcPr>
          <w:p w14:paraId="73362075" w14:textId="7F73EDAC" w:rsidR="00F93F27" w:rsidRDefault="00871B8A" w:rsidP="004232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Intended direction</w:t>
            </w:r>
          </w:p>
        </w:tc>
      </w:tr>
      <w:tr w:rsidR="00F93F27" w14:paraId="62E8D5E9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4F935E" w14:textId="4FEF82A0" w:rsidR="00F93F27" w:rsidRPr="00C827B7" w:rsidRDefault="00871B8A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SerialNrIn</w:t>
            </w:r>
            <w:proofErr w:type="spellEnd"/>
          </w:p>
        </w:tc>
        <w:tc>
          <w:tcPr>
            <w:tcW w:w="2693" w:type="dxa"/>
          </w:tcPr>
          <w:p w14:paraId="75D549CC" w14:textId="221CA7F4" w:rsidR="00F93F27" w:rsidRDefault="00871B8A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5" w:type="dxa"/>
          </w:tcPr>
          <w:p w14:paraId="127D1059" w14:textId="73D51CA8" w:rsidR="00F93F27" w:rsidRDefault="006A72D9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 (To Hoist)</w:t>
            </w:r>
          </w:p>
        </w:tc>
      </w:tr>
      <w:tr w:rsidR="00F93F27" w14:paraId="40C4AA82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9633299" w14:textId="09B9B894" w:rsidR="00F93F27" w:rsidRPr="00C827B7" w:rsidRDefault="006A72D9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Drop</w:t>
            </w:r>
          </w:p>
        </w:tc>
        <w:tc>
          <w:tcPr>
            <w:tcW w:w="2693" w:type="dxa"/>
          </w:tcPr>
          <w:p w14:paraId="0D98E117" w14:textId="7ADBD5AD" w:rsidR="00F93F27" w:rsidRDefault="006A72D9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CFFEA1A" w14:textId="5B771B9F" w:rsidR="00F93F27" w:rsidRDefault="006A72D9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A72D9" w14:paraId="72FE7A35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BEDB5" w14:textId="64BFFACD" w:rsidR="006A72D9" w:rsidRPr="00C827B7" w:rsidRDefault="006A72D9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Width</w:t>
            </w:r>
          </w:p>
        </w:tc>
        <w:tc>
          <w:tcPr>
            <w:tcW w:w="2693" w:type="dxa"/>
          </w:tcPr>
          <w:p w14:paraId="00CAFF6A" w14:textId="2BE1E3FC" w:rsidR="006A72D9" w:rsidRDefault="006A72D9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06B54400" w14:textId="4D7C4CE7" w:rsidR="006A72D9" w:rsidRDefault="006A72D9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A72D9" w14:paraId="6804B796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038F33D" w14:textId="7E80A56E" w:rsidR="006A72D9" w:rsidRPr="00C827B7" w:rsidRDefault="00DB3713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MountOffSetVert</w:t>
            </w:r>
            <w:proofErr w:type="spellEnd"/>
          </w:p>
        </w:tc>
        <w:tc>
          <w:tcPr>
            <w:tcW w:w="2693" w:type="dxa"/>
          </w:tcPr>
          <w:p w14:paraId="33D838DD" w14:textId="62C86159" w:rsidR="006A72D9" w:rsidRDefault="00A336C9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090A37A0" w14:textId="0F998F0E" w:rsidR="006A72D9" w:rsidRDefault="00A336C9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A72D9" w14:paraId="2DE3BED8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E87B967" w14:textId="33FA3707" w:rsidR="006A72D9" w:rsidRPr="00C827B7" w:rsidRDefault="00A336C9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OffsetLaserOnProd</w:t>
            </w:r>
            <w:proofErr w:type="spellEnd"/>
          </w:p>
        </w:tc>
        <w:tc>
          <w:tcPr>
            <w:tcW w:w="2693" w:type="dxa"/>
          </w:tcPr>
          <w:p w14:paraId="77E071D1" w14:textId="33F35E4C" w:rsidR="006A72D9" w:rsidRDefault="00A336C9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787B511D" w14:textId="228E4CD9" w:rsidR="006A72D9" w:rsidRDefault="00A336C9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A72D9" w14:paraId="62EBB639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9CF9D0" w14:textId="6F7D8023" w:rsidR="006A72D9" w:rsidRPr="00C827B7" w:rsidRDefault="00A336C9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ToleranceWidthPlus</w:t>
            </w:r>
            <w:proofErr w:type="spellEnd"/>
          </w:p>
        </w:tc>
        <w:tc>
          <w:tcPr>
            <w:tcW w:w="2693" w:type="dxa"/>
          </w:tcPr>
          <w:p w14:paraId="762894D9" w14:textId="70A98056" w:rsidR="006A72D9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0DE34571" w14:textId="3991752D" w:rsidR="006A72D9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336C9" w14:paraId="0531E7E4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DDEDD15" w14:textId="7A99A1AF" w:rsidR="00A336C9" w:rsidRPr="00C827B7" w:rsidRDefault="00A336C9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ToleranceDropPlus</w:t>
            </w:r>
            <w:proofErr w:type="spellEnd"/>
          </w:p>
        </w:tc>
        <w:tc>
          <w:tcPr>
            <w:tcW w:w="2693" w:type="dxa"/>
          </w:tcPr>
          <w:p w14:paraId="19D45416" w14:textId="31AD5177" w:rsidR="00A336C9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01AA8160" w14:textId="1C490F13" w:rsidR="00A336C9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336C9" w14:paraId="22602888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2A420D3" w14:textId="4CE55D81" w:rsidR="00A336C9" w:rsidRPr="00C827B7" w:rsidRDefault="00A336C9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ToleranceWidthMinus</w:t>
            </w:r>
            <w:proofErr w:type="spellEnd"/>
          </w:p>
        </w:tc>
        <w:tc>
          <w:tcPr>
            <w:tcW w:w="2693" w:type="dxa"/>
          </w:tcPr>
          <w:p w14:paraId="7D8C2454" w14:textId="611B1420" w:rsidR="00A336C9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045A9704" w14:textId="39D40992" w:rsidR="00A336C9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5B753B" w14:paraId="6CB265CC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5D00022" w14:textId="4EB1601E" w:rsidR="005B753B" w:rsidRPr="00C827B7" w:rsidRDefault="005B753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ToleranceDropMinus</w:t>
            </w:r>
            <w:proofErr w:type="spellEnd"/>
          </w:p>
        </w:tc>
        <w:tc>
          <w:tcPr>
            <w:tcW w:w="2693" w:type="dxa"/>
          </w:tcPr>
          <w:p w14:paraId="77A214E1" w14:textId="66DFFDEB" w:rsidR="005B753B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2007F799" w14:textId="167FEC53" w:rsidR="005B753B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5B753B" w14:paraId="1A176C70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6D5BC11" w14:textId="597E5CB7" w:rsidR="005B753B" w:rsidRPr="00C827B7" w:rsidRDefault="005B753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ToleranceDropDiff</w:t>
            </w:r>
            <w:proofErr w:type="spellEnd"/>
          </w:p>
        </w:tc>
        <w:tc>
          <w:tcPr>
            <w:tcW w:w="2693" w:type="dxa"/>
          </w:tcPr>
          <w:p w14:paraId="609CAC3E" w14:textId="3A1D0899" w:rsidR="005B753B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7588BF15" w14:textId="692F5CAA" w:rsidR="005B753B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959ED" w14:paraId="3A9F79A7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F97ED41" w14:textId="3D27BC7F" w:rsidR="006959ED" w:rsidRPr="00C827B7" w:rsidRDefault="006959ED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BottomBarRadius</w:t>
            </w:r>
            <w:proofErr w:type="spellEnd"/>
          </w:p>
        </w:tc>
        <w:tc>
          <w:tcPr>
            <w:tcW w:w="2693" w:type="dxa"/>
          </w:tcPr>
          <w:p w14:paraId="4275A86F" w14:textId="06DFA276" w:rsidR="006959ED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6CB91A7" w14:textId="5902C5BD" w:rsidR="006959ED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959ED" w14:paraId="0C3DAE50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2BFCD6" w14:textId="2F2B0B53" w:rsidR="006959ED" w:rsidRPr="00C827B7" w:rsidRDefault="006959ED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PrefMeasDist</w:t>
            </w:r>
            <w:proofErr w:type="spellEnd"/>
          </w:p>
        </w:tc>
        <w:tc>
          <w:tcPr>
            <w:tcW w:w="2693" w:type="dxa"/>
          </w:tcPr>
          <w:p w14:paraId="4C8F8A76" w14:textId="4C684A47" w:rsidR="006959ED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9BFC036" w14:textId="5A68D7A6" w:rsidR="006959ED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6959ED" w14:paraId="043877C1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60201DA" w14:textId="28F93D08" w:rsidR="006959ED" w:rsidRPr="00C827B7" w:rsidRDefault="006959ED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Endcapcompensation</w:t>
            </w:r>
            <w:proofErr w:type="spellEnd"/>
          </w:p>
        </w:tc>
        <w:tc>
          <w:tcPr>
            <w:tcW w:w="2693" w:type="dxa"/>
          </w:tcPr>
          <w:p w14:paraId="560DDEBD" w14:textId="57F67596" w:rsidR="006959ED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6D26CAA1" w14:textId="0325DC0B" w:rsidR="006959ED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1469B" w14:paraId="4CD914D6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E1811FD" w14:textId="6783C90E" w:rsidR="0081469B" w:rsidRPr="00C827B7" w:rsidRDefault="0081469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MeasureDrop</w:t>
            </w:r>
            <w:proofErr w:type="spellEnd"/>
          </w:p>
        </w:tc>
        <w:tc>
          <w:tcPr>
            <w:tcW w:w="2693" w:type="dxa"/>
          </w:tcPr>
          <w:p w14:paraId="1C76E237" w14:textId="525634D1" w:rsidR="0081469B" w:rsidRDefault="00A64FAF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17D12084" w14:textId="5E773237" w:rsidR="0081469B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1469B" w14:paraId="5C1D1508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6DFB3F3" w14:textId="1EFAE22A" w:rsidR="0081469B" w:rsidRPr="00C827B7" w:rsidRDefault="0081469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MeasureWidth</w:t>
            </w:r>
            <w:proofErr w:type="spellEnd"/>
          </w:p>
        </w:tc>
        <w:tc>
          <w:tcPr>
            <w:tcW w:w="2693" w:type="dxa"/>
          </w:tcPr>
          <w:p w14:paraId="1F073F0E" w14:textId="50642E90" w:rsidR="0081469B" w:rsidRDefault="00A64FAF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740AC464" w14:textId="1DCE45DF" w:rsidR="0081469B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1469B" w14:paraId="576D8F2A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D1CA791" w14:textId="2C7FE22E" w:rsidR="0081469B" w:rsidRPr="00C827B7" w:rsidRDefault="0081469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lastRenderedPageBreak/>
              <w:t>MeasureSquareness</w:t>
            </w:r>
            <w:proofErr w:type="spellEnd"/>
          </w:p>
        </w:tc>
        <w:tc>
          <w:tcPr>
            <w:tcW w:w="2693" w:type="dxa"/>
          </w:tcPr>
          <w:p w14:paraId="4F555192" w14:textId="2E5B1CA9" w:rsidR="0081469B" w:rsidRDefault="00A64FAF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17273D76" w14:textId="0D5B36FC" w:rsidR="0081469B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81469B" w14:paraId="53339DE3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EF9742E" w14:textId="7B0FA3B6" w:rsidR="0081469B" w:rsidRPr="00C827B7" w:rsidRDefault="0081469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HasCords</w:t>
            </w:r>
            <w:proofErr w:type="spellEnd"/>
          </w:p>
        </w:tc>
        <w:tc>
          <w:tcPr>
            <w:tcW w:w="2693" w:type="dxa"/>
          </w:tcPr>
          <w:p w14:paraId="52EAD80F" w14:textId="78674AC5" w:rsidR="0081469B" w:rsidRDefault="00A64FAF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166F9F01" w14:textId="7F591325" w:rsidR="0081469B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64FAF" w14:paraId="307733F3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08068D" w14:textId="72DDB393" w:rsidR="00A64FAF" w:rsidRPr="00C827B7" w:rsidRDefault="00A64FAF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StartMeasure</w:t>
            </w:r>
            <w:proofErr w:type="spellEnd"/>
          </w:p>
        </w:tc>
        <w:tc>
          <w:tcPr>
            <w:tcW w:w="2693" w:type="dxa"/>
          </w:tcPr>
          <w:p w14:paraId="5CF0436F" w14:textId="2DAC5D6E" w:rsidR="00A64FAF" w:rsidRDefault="00A64FAF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0857EEF7" w14:textId="17407C16" w:rsidR="00A64FAF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64FAF" w14:paraId="1175258B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DEECD5" w14:textId="12ADCFBF" w:rsidR="00A64FAF" w:rsidRPr="00C827B7" w:rsidRDefault="00A64FAF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Approved</w:t>
            </w:r>
          </w:p>
        </w:tc>
        <w:tc>
          <w:tcPr>
            <w:tcW w:w="2693" w:type="dxa"/>
          </w:tcPr>
          <w:p w14:paraId="00306F9D" w14:textId="413C0455" w:rsidR="00A64FAF" w:rsidRDefault="00A64FAF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545" w:type="dxa"/>
          </w:tcPr>
          <w:p w14:paraId="5D369168" w14:textId="1FE52565" w:rsidR="00A64FAF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64FAF" w14:paraId="62E35DCC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D6DE3D5" w14:textId="036A15FF" w:rsidR="00A64FAF" w:rsidRPr="00C827B7" w:rsidRDefault="00A64FAF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Retry</w:t>
            </w:r>
          </w:p>
        </w:tc>
        <w:tc>
          <w:tcPr>
            <w:tcW w:w="2693" w:type="dxa"/>
          </w:tcPr>
          <w:p w14:paraId="1BCA22E5" w14:textId="4FE881A2" w:rsidR="00A64FAF" w:rsidRDefault="00A10078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545" w:type="dxa"/>
          </w:tcPr>
          <w:p w14:paraId="34A96DBB" w14:textId="34D85F85" w:rsidR="00A64FAF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A64FAF" w14:paraId="54E66ED2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4D05234" w14:textId="7894D32E" w:rsidR="00A64FAF" w:rsidRPr="00C827B7" w:rsidRDefault="00A64FAF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Reject</w:t>
            </w:r>
          </w:p>
        </w:tc>
        <w:tc>
          <w:tcPr>
            <w:tcW w:w="2693" w:type="dxa"/>
          </w:tcPr>
          <w:p w14:paraId="76EE9BD5" w14:textId="25C2115C" w:rsidR="00A64FAF" w:rsidRDefault="00A10078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545" w:type="dxa"/>
          </w:tcPr>
          <w:p w14:paraId="3ADD3FD4" w14:textId="6BD54442" w:rsidR="00A64FAF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2832B4" w14:paraId="1E6BE7F3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76100F" w14:textId="23F9B79D" w:rsidR="002832B4" w:rsidRPr="00C827B7" w:rsidRDefault="002832B4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SerialNumberOut</w:t>
            </w:r>
            <w:proofErr w:type="spellEnd"/>
          </w:p>
        </w:tc>
        <w:tc>
          <w:tcPr>
            <w:tcW w:w="2693" w:type="dxa"/>
          </w:tcPr>
          <w:p w14:paraId="0252E7F2" w14:textId="64780ACD" w:rsidR="002832B4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5" w:type="dxa"/>
          </w:tcPr>
          <w:p w14:paraId="4198CFE2" w14:textId="0DA9F5CE" w:rsidR="002832B4" w:rsidRDefault="002832B4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832B4" w14:paraId="57724121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6ED83F1" w14:textId="5B0289CE" w:rsidR="002832B4" w:rsidRPr="00C827B7" w:rsidRDefault="002832B4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Date</w:t>
            </w:r>
          </w:p>
        </w:tc>
        <w:tc>
          <w:tcPr>
            <w:tcW w:w="2693" w:type="dxa"/>
          </w:tcPr>
          <w:p w14:paraId="40EB9AE7" w14:textId="3DBE9410" w:rsidR="002832B4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5" w:type="dxa"/>
          </w:tcPr>
          <w:p w14:paraId="29A26E67" w14:textId="6C90125C" w:rsidR="002832B4" w:rsidRDefault="002832B4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832B4" w14:paraId="683B575C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2D508B4" w14:textId="62BEFD3B" w:rsidR="002832B4" w:rsidRPr="00C827B7" w:rsidRDefault="002832B4" w:rsidP="004232C7">
            <w:pPr>
              <w:rPr>
                <w:b w:val="0"/>
                <w:bCs w:val="0"/>
                <w:lang w:val="en-US"/>
              </w:rPr>
            </w:pPr>
            <w:r w:rsidRPr="00C827B7">
              <w:rPr>
                <w:b w:val="0"/>
                <w:bCs w:val="0"/>
                <w:lang w:val="en-US"/>
              </w:rPr>
              <w:t>Time</w:t>
            </w:r>
          </w:p>
        </w:tc>
        <w:tc>
          <w:tcPr>
            <w:tcW w:w="2693" w:type="dxa"/>
          </w:tcPr>
          <w:p w14:paraId="01BBC1FA" w14:textId="4753D0F9" w:rsidR="002832B4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5" w:type="dxa"/>
          </w:tcPr>
          <w:p w14:paraId="1B0D4C78" w14:textId="729412B1" w:rsidR="002832B4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27BB69ED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1B9ADA2" w14:textId="7F31D1C2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MeasuredDropA</w:t>
            </w:r>
            <w:proofErr w:type="spellEnd"/>
          </w:p>
        </w:tc>
        <w:tc>
          <w:tcPr>
            <w:tcW w:w="2693" w:type="dxa"/>
          </w:tcPr>
          <w:p w14:paraId="0B46F845" w14:textId="3F99CE86" w:rsidR="004D5E91" w:rsidRDefault="004D5E91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CAF2F6E" w14:textId="359DF47B" w:rsidR="004D5E91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3961CCF4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4D6BF0C" w14:textId="61D00B00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MeasuredDropB</w:t>
            </w:r>
            <w:proofErr w:type="spellEnd"/>
          </w:p>
        </w:tc>
        <w:tc>
          <w:tcPr>
            <w:tcW w:w="2693" w:type="dxa"/>
          </w:tcPr>
          <w:p w14:paraId="7D6BFCFC" w14:textId="0159007E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2D53BBF" w14:textId="07B8E6FB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42561776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8F917AB" w14:textId="28DE8054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MeasuredDropC</w:t>
            </w:r>
            <w:proofErr w:type="spellEnd"/>
          </w:p>
        </w:tc>
        <w:tc>
          <w:tcPr>
            <w:tcW w:w="2693" w:type="dxa"/>
          </w:tcPr>
          <w:p w14:paraId="070E0525" w14:textId="4E749BEB" w:rsidR="004D5E91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3FE80008" w14:textId="5B81EBEC" w:rsidR="004D5E91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46BF616C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D32A1F3" w14:textId="6380F3E3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DeltaDrop</w:t>
            </w:r>
            <w:proofErr w:type="spellEnd"/>
          </w:p>
        </w:tc>
        <w:tc>
          <w:tcPr>
            <w:tcW w:w="2693" w:type="dxa"/>
          </w:tcPr>
          <w:p w14:paraId="5A7BB786" w14:textId="6A8E5E69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573C7E1F" w14:textId="2244942E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2C01BAAB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FACFE0" w14:textId="01CAC2FA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MeasuredWidth</w:t>
            </w:r>
            <w:proofErr w:type="spellEnd"/>
          </w:p>
        </w:tc>
        <w:tc>
          <w:tcPr>
            <w:tcW w:w="2693" w:type="dxa"/>
          </w:tcPr>
          <w:p w14:paraId="1D059BBE" w14:textId="72C8D7DB" w:rsidR="004D5E91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545" w:type="dxa"/>
          </w:tcPr>
          <w:p w14:paraId="7B3499EB" w14:textId="3BF55B37" w:rsidR="004D5E91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4D5E91" w14:paraId="7AE166CD" w14:textId="77777777" w:rsidTr="00C827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9DE3BB6" w14:textId="39F19F57" w:rsidR="004D5E91" w:rsidRPr="00C827B7" w:rsidRDefault="004D5E91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HoistState</w:t>
            </w:r>
            <w:proofErr w:type="spellEnd"/>
          </w:p>
        </w:tc>
        <w:tc>
          <w:tcPr>
            <w:tcW w:w="2693" w:type="dxa"/>
          </w:tcPr>
          <w:p w14:paraId="5DA5A309" w14:textId="1CE6B5D8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45" w:type="dxa"/>
          </w:tcPr>
          <w:p w14:paraId="366C7C18" w14:textId="4EB910CA" w:rsidR="004D5E91" w:rsidRDefault="00CE393B" w:rsidP="00423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CE393B" w14:paraId="4BC96980" w14:textId="77777777" w:rsidTr="00C8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C1DB14B" w14:textId="51D70D5E" w:rsidR="00CE393B" w:rsidRPr="00C827B7" w:rsidRDefault="00CE393B" w:rsidP="004232C7">
            <w:pPr>
              <w:rPr>
                <w:b w:val="0"/>
                <w:bCs w:val="0"/>
                <w:lang w:val="en-US"/>
              </w:rPr>
            </w:pPr>
            <w:proofErr w:type="spellStart"/>
            <w:r w:rsidRPr="00C827B7">
              <w:rPr>
                <w:b w:val="0"/>
                <w:bCs w:val="0"/>
                <w:lang w:val="en-US"/>
              </w:rPr>
              <w:t>HoistError</w:t>
            </w:r>
            <w:proofErr w:type="spellEnd"/>
          </w:p>
        </w:tc>
        <w:tc>
          <w:tcPr>
            <w:tcW w:w="2693" w:type="dxa"/>
          </w:tcPr>
          <w:p w14:paraId="7A278427" w14:textId="22B18CB3" w:rsidR="00CE393B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45" w:type="dxa"/>
          </w:tcPr>
          <w:p w14:paraId="5905BA50" w14:textId="2CC5FDFC" w:rsidR="00CE393B" w:rsidRDefault="00CE393B" w:rsidP="004232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</w:tbl>
    <w:p w14:paraId="0130CB00" w14:textId="33C8EA38" w:rsidR="00CE393B" w:rsidRDefault="00CE393B" w:rsidP="00DC3009">
      <w:pPr>
        <w:pStyle w:val="Rubrik3"/>
        <w:rPr>
          <w:lang w:val="en-US"/>
        </w:rPr>
      </w:pPr>
    </w:p>
    <w:p w14:paraId="3DCE44C1" w14:textId="2A905BEF" w:rsidR="00C827B7" w:rsidRPr="006969E9" w:rsidRDefault="006969E9" w:rsidP="006969E9">
      <w:pPr>
        <w:pStyle w:val="Rubrik3"/>
      </w:pPr>
      <w:r w:rsidRPr="006969E9">
        <w:t xml:space="preserve">Tag integration </w:t>
      </w:r>
    </w:p>
    <w:p w14:paraId="36FFE01C" w14:textId="284E8FEE" w:rsidR="00C827B7" w:rsidRDefault="006969E9" w:rsidP="00C827B7">
      <w:pPr>
        <w:rPr>
          <w:lang w:val="en-US"/>
        </w:rPr>
      </w:pPr>
      <w:r w:rsidRPr="004029FD">
        <w:rPr>
          <w:lang w:val="en-US"/>
        </w:rPr>
        <w:t xml:space="preserve">All tags should be </w:t>
      </w:r>
      <w:r w:rsidR="004029FD" w:rsidRPr="004029FD">
        <w:rPr>
          <w:lang w:val="en-US"/>
        </w:rPr>
        <w:t>a</w:t>
      </w:r>
      <w:r w:rsidR="004029FD">
        <w:rPr>
          <w:lang w:val="en-US"/>
        </w:rPr>
        <w:t xml:space="preserve">vailable in the </w:t>
      </w:r>
      <w:proofErr w:type="spellStart"/>
      <w:r w:rsidR="004029FD">
        <w:rPr>
          <w:lang w:val="en-US"/>
        </w:rPr>
        <w:t>AllSignals</w:t>
      </w:r>
      <w:proofErr w:type="spellEnd"/>
      <w:r w:rsidR="004029FD">
        <w:rPr>
          <w:lang w:val="en-US"/>
        </w:rPr>
        <w:t xml:space="preserve"> class for easy read/write in Hoist</w:t>
      </w:r>
      <w:r w:rsidR="000B78B2">
        <w:rPr>
          <w:lang w:val="en-US"/>
        </w:rPr>
        <w:t>.</w:t>
      </w:r>
    </w:p>
    <w:p w14:paraId="1BAF8CC4" w14:textId="376EE64B" w:rsidR="000B78B2" w:rsidRDefault="00357053" w:rsidP="00C827B7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79681C8" wp14:editId="62F4B12A">
                <wp:extent cx="5486400" cy="1850746"/>
                <wp:effectExtent l="0" t="0" r="0" b="0"/>
                <wp:docPr id="15" name="Arbetsyta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Rektangel 7"/>
                        <wps:cNvSpPr/>
                        <wps:spPr>
                          <a:xfrm>
                            <a:off x="209550" y="161926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C2342" w14:textId="77777777" w:rsidR="00357053" w:rsidRDefault="00357053" w:rsidP="00357053">
                              <w:pPr>
                                <w:jc w:val="center"/>
                              </w:pPr>
                              <w:r>
                                <w:t>Hoist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ktangel 8"/>
                        <wps:cNvSpPr/>
                        <wps:spPr>
                          <a:xfrm>
                            <a:off x="1614069" y="161048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16ADA" w14:textId="77777777" w:rsidR="00357053" w:rsidRDefault="00357053" w:rsidP="003570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OPC UA Server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module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ödesschema: Flersidigt dokument 9"/>
                        <wps:cNvSpPr/>
                        <wps:spPr>
                          <a:xfrm>
                            <a:off x="1610721" y="1015148"/>
                            <a:ext cx="1123950" cy="4762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18E83" w14:textId="77777777" w:rsidR="00357053" w:rsidRDefault="00357053" w:rsidP="00357053">
                              <w:pPr>
                                <w:jc w:val="center"/>
                              </w:pPr>
                              <w:r>
                                <w:t>Tags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ktangel 10"/>
                        <wps:cNvSpPr/>
                        <wps:spPr>
                          <a:xfrm>
                            <a:off x="3591702" y="161617"/>
                            <a:ext cx="12477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34E041" w14:textId="77777777" w:rsidR="00357053" w:rsidRDefault="00357053" w:rsidP="00357053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MII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ak koppling 11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457325" y="380123"/>
                            <a:ext cx="156744" cy="8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ak koppling 12"/>
                        <wps:cNvCnPr>
                          <a:stCxn id="4294967295" idx="0"/>
                          <a:endCxn id="4294967295" idx="2"/>
                        </wps:cNvCnPr>
                        <wps:spPr>
                          <a:xfrm flipH="1" flipV="1">
                            <a:off x="2237957" y="599198"/>
                            <a:ext cx="12063" cy="415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Koppling: vinklad 13"/>
                        <wps:cNvCnPr>
                          <a:stCxn id="4294967295" idx="2"/>
                          <a:endCxn id="4294967295" idx="1"/>
                        </wps:cNvCnPr>
                        <wps:spPr>
                          <a:xfrm rot="16200000" flipH="1">
                            <a:off x="895481" y="538032"/>
                            <a:ext cx="653197" cy="777283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Koppling: vinklad 14"/>
                        <wps:cNvCnPr>
                          <a:stCxn id="4294967295" idx="3"/>
                          <a:endCxn id="4294967295" idx="2"/>
                        </wps:cNvCnPr>
                        <wps:spPr>
                          <a:xfrm flipV="1">
                            <a:off x="2734671" y="599767"/>
                            <a:ext cx="1480919" cy="653506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ktangel: rundade hörn 16"/>
                        <wps:cNvSpPr/>
                        <wps:spPr>
                          <a:xfrm>
                            <a:off x="1075335" y="745864"/>
                            <a:ext cx="2231136" cy="885426"/>
                          </a:xfrm>
                          <a:prstGeom prst="roundRect">
                            <a:avLst/>
                          </a:prstGeom>
                          <a:noFill/>
                          <a:ln>
                            <a:prstDash val="dashDot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B39F53" w14:textId="1EF45A00" w:rsidR="00423D38" w:rsidRPr="00423D38" w:rsidRDefault="00401411" w:rsidP="00423D3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423D38">
                                <w:rPr>
                                  <w:sz w:val="16"/>
                                  <w:szCs w:val="16"/>
                                </w:rPr>
                                <w:t>AllSignals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9681C8" id="Arbetsyta 15" o:spid="_x0000_s1026" editas="canvas" style="width:6in;height:145.75pt;mso-position-horizontal-relative:char;mso-position-vertical-relative:line" coordsize="54864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">
                <v:shape id="_x0000_s1027" type="#_x0000_t75" style="position:absolute;width:54864;height:18503;visibility:visible;mso-wrap-style:square" filled="t">
                  <v:fill o:detectmouseclick="t"/>
                  <v:path o:connecttype="none"/>
                </v:shape>
                <v:rect id="Rektangel 7" o:spid="_x0000_s1028" style="position:absolute;left:2095;top:1619;width:124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" fillcolor="white [3201]" strokecolor="#ff0096 [3204]" strokeweight="1pt">
                  <v:textbox>
                    <w:txbxContent>
                      <w:p w14:paraId="1FBC2342" w14:textId="77777777" w:rsidR="00357053" w:rsidRDefault="00357053" w:rsidP="00357053">
                        <w:pPr>
                          <w:jc w:val="center"/>
                        </w:pPr>
                        <w:r>
                          <w:t>Hoist</w:t>
                        </w:r>
                      </w:p>
                    </w:txbxContent>
                  </v:textbox>
                </v:rect>
                <v:rect id="Rektangel 8" o:spid="_x0000_s1029" style="position:absolute;left:16140;top:1610;width:12478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" fillcolor="white [3201]" strokecolor="#ff0096 [3204]" strokeweight="1pt">
                  <v:textbox>
                    <w:txbxContent>
                      <w:p w14:paraId="0FA16ADA" w14:textId="77777777" w:rsidR="00357053" w:rsidRDefault="00357053" w:rsidP="003570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OPC UA Server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module</w:t>
                        </w:r>
                        <w:proofErr w:type="spellEnd"/>
                      </w:p>
                    </w:txbxContent>
                  </v:textbox>
                </v:rect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ödesschema: Flersidigt dokument 9" o:spid="_x0000_s1030" type="#_x0000_t115" style="position:absolute;left:16107;top:10151;width:1123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" fillcolor="white [3201]" strokecolor="#ff0096 [3204]" strokeweight="1pt">
                  <v:textbox>
                    <w:txbxContent>
                      <w:p w14:paraId="41318E83" w14:textId="77777777" w:rsidR="00357053" w:rsidRDefault="00357053" w:rsidP="00357053">
                        <w:pPr>
                          <w:jc w:val="center"/>
                        </w:pPr>
                        <w:r>
                          <w:t>Tags</w:t>
                        </w:r>
                      </w:p>
                    </w:txbxContent>
                  </v:textbox>
                </v:shape>
                <v:rect id="Rektangel 10" o:spid="_x0000_s1031" style="position:absolute;left:35917;top:1616;width:1247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" fillcolor="white [3201]" strokecolor="#ff0096 [3204]" strokeweight="1pt">
                  <v:textbox>
                    <w:txbxContent>
                      <w:p w14:paraId="0234E041" w14:textId="77777777" w:rsidR="00357053" w:rsidRDefault="00357053" w:rsidP="00357053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MII</w:t>
                        </w:r>
                      </w:p>
                    </w:txbxContent>
                  </v:textbox>
                </v:rect>
                <v:line id="Rak koppling 11" o:spid="_x0000_s1032" style="position:absolute;flip:y;visibility:visible;mso-wrap-style:square" from="14573,3801" to="1614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ff0096 [3204]" strokeweight=".5pt">
                  <v:stroke joinstyle="miter"/>
                </v:line>
                <v:line id="Rak koppling 12" o:spid="_x0000_s1033" style="position:absolute;flip:x y;visibility:visible;mso-wrap-style:square" from="22379,5991" to="22500,10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" strokecolor="#ff0096 [3204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ppling: vinklad 13" o:spid="_x0000_s1034" type="#_x0000_t33" style="position:absolute;left:8955;top:5379;width:6532;height:7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" strokecolor="#ff0096 [3204]" strokeweight=".5pt">
                  <v:stroke startarrow="block" endarrow="block"/>
                </v:shape>
                <v:shape id="Koppling: vinklad 14" o:spid="_x0000_s1035" type="#_x0000_t33" style="position:absolute;left:27346;top:5997;width:14809;height:65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" strokecolor="#ff0096 [3204]" strokeweight=".5pt">
                  <v:stroke startarrow="block" endarrow="block"/>
                </v:shape>
                <v:roundrect id="Rektangel: rundade hörn 16" o:spid="_x0000_s1036" style="position:absolute;left:10753;top:7458;width:22311;height:88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" filled="f" strokecolor="#ff0096 [3204]" strokeweight="1pt">
                  <v:stroke dashstyle="dashDot" joinstyle="miter"/>
                  <v:textbox>
                    <w:txbxContent>
                      <w:p w14:paraId="08B39F53" w14:textId="1EF45A00" w:rsidR="00423D38" w:rsidRPr="00423D38" w:rsidRDefault="00401411" w:rsidP="00423D38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423D38">
                          <w:rPr>
                            <w:sz w:val="16"/>
                            <w:szCs w:val="16"/>
                          </w:rPr>
                          <w:t>AllSignals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348593ED" w14:textId="239864D9" w:rsidR="004F60E0" w:rsidRDefault="00460583" w:rsidP="00C827B7">
      <w:pPr>
        <w:rPr>
          <w:lang w:val="en-US"/>
        </w:rPr>
      </w:pPr>
      <w:r>
        <w:rPr>
          <w:lang w:val="en-US"/>
        </w:rPr>
        <w:t>I</w:t>
      </w:r>
      <w:r w:rsidR="004F60E0">
        <w:rPr>
          <w:lang w:val="en-US"/>
        </w:rPr>
        <w:t xml:space="preserve">nput tags are </w:t>
      </w:r>
      <w:r w:rsidR="000F2786">
        <w:rPr>
          <w:lang w:val="en-US"/>
        </w:rPr>
        <w:t xml:space="preserve">set to default </w:t>
      </w:r>
      <w:r w:rsidR="00CA51C4">
        <w:rPr>
          <w:lang w:val="en-US"/>
        </w:rPr>
        <w:t xml:space="preserve">when </w:t>
      </w:r>
      <w:r>
        <w:rPr>
          <w:lang w:val="en-US"/>
        </w:rPr>
        <w:t xml:space="preserve">application starts, </w:t>
      </w:r>
      <w:r w:rsidR="00AB4218">
        <w:rPr>
          <w:lang w:val="en-US"/>
        </w:rPr>
        <w:t>Shade is approved or rejected.</w:t>
      </w:r>
    </w:p>
    <w:p w14:paraId="7277CAA3" w14:textId="2B58709D" w:rsidR="00AB4218" w:rsidRDefault="00460583" w:rsidP="00C827B7">
      <w:pPr>
        <w:rPr>
          <w:lang w:val="en-US"/>
        </w:rPr>
      </w:pPr>
      <w:r>
        <w:rPr>
          <w:lang w:val="en-US"/>
        </w:rPr>
        <w:t xml:space="preserve">Output tags are set to default when </w:t>
      </w:r>
      <w:r w:rsidR="00B121C7">
        <w:rPr>
          <w:lang w:val="en-US"/>
        </w:rPr>
        <w:t>p</w:t>
      </w:r>
      <w:r w:rsidR="004F0457">
        <w:rPr>
          <w:lang w:val="en-US"/>
        </w:rPr>
        <w:t>roduction</w:t>
      </w:r>
      <w:r w:rsidR="00B121C7">
        <w:rPr>
          <w:lang w:val="en-US"/>
        </w:rPr>
        <w:t xml:space="preserve"> c</w:t>
      </w:r>
      <w:r w:rsidR="004F0457">
        <w:rPr>
          <w:lang w:val="en-US"/>
        </w:rPr>
        <w:t>ycle starts</w:t>
      </w:r>
      <w:r w:rsidR="00B121C7">
        <w:rPr>
          <w:lang w:val="en-US"/>
        </w:rPr>
        <w:t xml:space="preserve"> (SeqStep = 0). </w:t>
      </w:r>
    </w:p>
    <w:p w14:paraId="31E2A7B4" w14:textId="6B9CE52A" w:rsidR="0081675B" w:rsidRPr="00460583" w:rsidRDefault="00DC3009" w:rsidP="00DC3009">
      <w:pPr>
        <w:pStyle w:val="Rubrik3"/>
        <w:rPr>
          <w:lang w:val="en-US"/>
        </w:rPr>
      </w:pPr>
      <w:r w:rsidRPr="00460583">
        <w:rPr>
          <w:lang w:val="en-US"/>
        </w:rPr>
        <w:t>Edit tags</w:t>
      </w:r>
    </w:p>
    <w:p w14:paraId="7D1076FD" w14:textId="335BBA81" w:rsidR="00A36E6D" w:rsidRDefault="008E48CC" w:rsidP="00A36E6D">
      <w:pPr>
        <w:rPr>
          <w:lang w:val="en-US"/>
        </w:rPr>
      </w:pPr>
      <w:r w:rsidRPr="008E48CC">
        <w:rPr>
          <w:lang w:val="en-US"/>
        </w:rPr>
        <w:t>All tags are defined in M</w:t>
      </w:r>
      <w:r>
        <w:rPr>
          <w:lang w:val="en-US"/>
        </w:rPr>
        <w:t xml:space="preserve">odelDesign.xml. If a tag is </w:t>
      </w:r>
      <w:r w:rsidR="006C49EB">
        <w:rPr>
          <w:lang w:val="en-US"/>
        </w:rPr>
        <w:t xml:space="preserve">added, </w:t>
      </w:r>
      <w:proofErr w:type="gramStart"/>
      <w:r w:rsidR="006C49EB">
        <w:rPr>
          <w:lang w:val="en-US"/>
        </w:rPr>
        <w:t>removed</w:t>
      </w:r>
      <w:proofErr w:type="gramEnd"/>
      <w:r w:rsidR="006C49EB">
        <w:rPr>
          <w:lang w:val="en-US"/>
        </w:rPr>
        <w:t xml:space="preserve"> or renamed it requires the server to be rebuilt. </w:t>
      </w:r>
      <w:r w:rsidR="00FE354C">
        <w:rPr>
          <w:lang w:val="en-US"/>
        </w:rPr>
        <w:t>This is done by executing BuildDesign.bat that will regenerate the files</w:t>
      </w:r>
    </w:p>
    <w:p w14:paraId="610EA6C7" w14:textId="6E1EC862" w:rsidR="00FE354C" w:rsidRDefault="009E4F25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ModelDesign.csv</w:t>
      </w:r>
    </w:p>
    <w:p w14:paraId="2DFA4E5D" w14:textId="40186A4F" w:rsidR="009E4F25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OPCUAServer.Classes.cs</w:t>
      </w:r>
      <w:proofErr w:type="spellEnd"/>
    </w:p>
    <w:p w14:paraId="03B3316B" w14:textId="6BCD13AE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OPCUAServer.NodeSet</w:t>
      </w:r>
      <w:r w:rsidR="00B81B02">
        <w:rPr>
          <w:lang w:val="en-US"/>
        </w:rPr>
        <w:t>.xml</w:t>
      </w:r>
    </w:p>
    <w:p w14:paraId="42C6A78A" w14:textId="147F9534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OPCUAServer.NodeSet2</w:t>
      </w:r>
      <w:r w:rsidR="00B81B02">
        <w:rPr>
          <w:lang w:val="en-US"/>
        </w:rPr>
        <w:t>.xml</w:t>
      </w:r>
    </w:p>
    <w:p w14:paraId="2B0700C5" w14:textId="1B19D75B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proofErr w:type="spellStart"/>
      <w:proofErr w:type="gramStart"/>
      <w:r>
        <w:rPr>
          <w:lang w:val="en-US"/>
        </w:rPr>
        <w:t>OPCUAServer.PredefinedNodes.uanodes</w:t>
      </w:r>
      <w:proofErr w:type="spellEnd"/>
      <w:proofErr w:type="gramEnd"/>
    </w:p>
    <w:p w14:paraId="49678DEF" w14:textId="3578E56F" w:rsidR="005D040E" w:rsidRDefault="005D040E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OPCUAServer-PredefinedNodes</w:t>
      </w:r>
      <w:r w:rsidR="00B81B02">
        <w:rPr>
          <w:lang w:val="en-US"/>
        </w:rPr>
        <w:t>.xml</w:t>
      </w:r>
    </w:p>
    <w:p w14:paraId="7A06AA76" w14:textId="4E5575BA" w:rsidR="00B81B02" w:rsidRDefault="00B81B02" w:rsidP="00FE354C">
      <w:pPr>
        <w:pStyle w:val="Liststycke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OPCUAServer</w:t>
      </w:r>
      <w:r w:rsidR="002800A5">
        <w:rPr>
          <w:lang w:val="en-US"/>
        </w:rPr>
        <w:t>.Types.bsd</w:t>
      </w:r>
      <w:proofErr w:type="spellEnd"/>
    </w:p>
    <w:p w14:paraId="3F923025" w14:textId="6BB27E47" w:rsidR="009005FC" w:rsidRDefault="009005FC" w:rsidP="00FE354C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OPCUAServer.Types.xsd</w:t>
      </w:r>
    </w:p>
    <w:p w14:paraId="39A366B3" w14:textId="60B048A0" w:rsidR="009005FC" w:rsidRPr="009005FC" w:rsidRDefault="007F6546" w:rsidP="009005FC">
      <w:pPr>
        <w:rPr>
          <w:lang w:val="en-US"/>
        </w:rPr>
      </w:pPr>
      <w:r>
        <w:rPr>
          <w:lang w:val="en-US"/>
        </w:rPr>
        <w:t xml:space="preserve">After the tags are matched with </w:t>
      </w:r>
      <w:proofErr w:type="spellStart"/>
      <w:r>
        <w:rPr>
          <w:lang w:val="en-US"/>
        </w:rPr>
        <w:t>AllSignals.cs</w:t>
      </w:r>
      <w:proofErr w:type="spellEnd"/>
      <w:r>
        <w:rPr>
          <w:lang w:val="en-US"/>
        </w:rPr>
        <w:t>, the project can be rebuilt.</w:t>
      </w:r>
    </w:p>
    <w:sectPr w:rsidR="009005FC" w:rsidRPr="009005FC" w:rsidSect="00477B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CAEA" w14:textId="77777777" w:rsidR="00C55DB5" w:rsidRDefault="00C55DB5" w:rsidP="00EC0CA4">
      <w:pPr>
        <w:spacing w:after="0" w:line="240" w:lineRule="auto"/>
      </w:pPr>
      <w:r>
        <w:separator/>
      </w:r>
    </w:p>
  </w:endnote>
  <w:endnote w:type="continuationSeparator" w:id="0">
    <w:p w14:paraId="11B783A2" w14:textId="77777777" w:rsidR="00C55DB5" w:rsidRDefault="00C55DB5" w:rsidP="00EC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205C" w14:textId="77777777" w:rsidR="00172277" w:rsidRDefault="00172277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08D74" w14:textId="77777777" w:rsidR="0079546A" w:rsidRDefault="0079546A" w:rsidP="0079546A">
    <w:pPr>
      <w:pStyle w:val="Sidfot"/>
      <w:pBdr>
        <w:top w:val="single" w:sz="4" w:space="1" w:color="848484" w:themeColor="text1" w:themeTint="9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CF20" w14:textId="77777777" w:rsidR="00172277" w:rsidRDefault="00172277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F1A" w14:textId="77777777" w:rsidR="00C55DB5" w:rsidRDefault="00C55DB5" w:rsidP="00EC0CA4">
      <w:pPr>
        <w:spacing w:after="0" w:line="240" w:lineRule="auto"/>
      </w:pPr>
      <w:r>
        <w:separator/>
      </w:r>
    </w:p>
  </w:footnote>
  <w:footnote w:type="continuationSeparator" w:id="0">
    <w:p w14:paraId="4C88BD6D" w14:textId="77777777" w:rsidR="00C55DB5" w:rsidRDefault="00C55DB5" w:rsidP="00EC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4B29" w14:textId="77777777" w:rsidR="00172277" w:rsidRDefault="00172277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8423" w14:textId="77777777" w:rsidR="00EC0CA4" w:rsidRPr="00172277" w:rsidRDefault="009A0D1E" w:rsidP="00EC0CA4">
    <w:pPr>
      <w:pStyle w:val="Sidhuvud"/>
      <w:spacing w:after="360"/>
      <w:rPr>
        <w:rFonts w:ascii="Abadi Extra Light" w:hAnsi="Abadi Extra Light"/>
      </w:rPr>
    </w:pPr>
    <w:r w:rsidRPr="00172277">
      <w:rPr>
        <w:rFonts w:ascii="Abadi Extra Light" w:hAnsi="Abadi Extra Light"/>
        <w:noProof/>
      </w:rPr>
      <w:drawing>
        <wp:anchor distT="0" distB="0" distL="114300" distR="114300" simplePos="0" relativeHeight="251658240" behindDoc="1" locked="0" layoutInCell="1" allowOverlap="1" wp14:anchorId="294E4E54" wp14:editId="3C1FA46A">
          <wp:simplePos x="0" y="0"/>
          <wp:positionH relativeFrom="column">
            <wp:posOffset>5650865</wp:posOffset>
          </wp:positionH>
          <wp:positionV relativeFrom="paragraph">
            <wp:posOffset>-59049</wp:posOffset>
          </wp:positionV>
          <wp:extent cx="828040" cy="406400"/>
          <wp:effectExtent l="0" t="0" r="0" b="0"/>
          <wp:wrapNone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CB4" w:rsidRPr="00172277">
      <w:rPr>
        <w:rFonts w:ascii="Abadi Extra Light" w:hAnsi="Abadi Extra Light"/>
      </w:rPr>
      <w:fldChar w:fldCharType="begin"/>
    </w:r>
    <w:r w:rsidR="003E5CB4" w:rsidRPr="00172277">
      <w:rPr>
        <w:rFonts w:ascii="Abadi Extra Light" w:hAnsi="Abadi Extra Light"/>
        <w:lang w:val="en-US"/>
      </w:rPr>
      <w:instrText xml:space="preserve"> </w:instrText>
    </w:r>
    <w:r w:rsidR="00CD6A12" w:rsidRPr="00172277">
      <w:rPr>
        <w:rFonts w:ascii="Abadi Extra Light" w:hAnsi="Abadi Extra Light"/>
      </w:rPr>
      <w:instrText xml:space="preserve">CREATEDATE </w:instrText>
    </w:r>
    <w:r w:rsidR="003E5CB4" w:rsidRPr="00172277">
      <w:rPr>
        <w:rFonts w:ascii="Abadi Extra Light" w:hAnsi="Abadi Extra Light"/>
        <w:lang w:val="en-US"/>
      </w:rPr>
      <w:instrText xml:space="preserve"> \@ "M</w:instrText>
    </w:r>
    <w:r w:rsidR="00A5410E" w:rsidRPr="00172277">
      <w:rPr>
        <w:rFonts w:ascii="Abadi Extra Light" w:hAnsi="Abadi Extra Light"/>
        <w:lang w:val="en-US"/>
      </w:rPr>
      <w:instrText>.</w:instrText>
    </w:r>
    <w:r w:rsidR="003E5CB4" w:rsidRPr="00172277">
      <w:rPr>
        <w:rFonts w:ascii="Abadi Extra Light" w:hAnsi="Abadi Extra Light"/>
        <w:lang w:val="en-US"/>
      </w:rPr>
      <w:instrText>d</w:instrText>
    </w:r>
    <w:r w:rsidR="00A5410E" w:rsidRPr="00172277">
      <w:rPr>
        <w:rFonts w:ascii="Abadi Extra Light" w:hAnsi="Abadi Extra Light"/>
        <w:lang w:val="en-US"/>
      </w:rPr>
      <w:instrText>.</w:instrText>
    </w:r>
    <w:r w:rsidR="003E5CB4" w:rsidRPr="00172277">
      <w:rPr>
        <w:rFonts w:ascii="Abadi Extra Light" w:hAnsi="Abadi Extra Light"/>
        <w:lang w:val="en-US"/>
      </w:rPr>
      <w:instrText xml:space="preserve">yyyy" </w:instrText>
    </w:r>
    <w:r w:rsidR="003E5CB4" w:rsidRPr="00172277">
      <w:rPr>
        <w:rFonts w:ascii="Abadi Extra Light" w:hAnsi="Abadi Extra Light"/>
      </w:rPr>
      <w:fldChar w:fldCharType="separate"/>
    </w:r>
    <w:r w:rsidR="00C55DB5">
      <w:rPr>
        <w:rFonts w:ascii="Abadi Extra Light" w:hAnsi="Abadi Extra Light"/>
        <w:noProof/>
      </w:rPr>
      <w:t>9.17.2022</w:t>
    </w:r>
    <w:r w:rsidR="003E5CB4" w:rsidRPr="00172277">
      <w:rPr>
        <w:rFonts w:ascii="Abadi Extra Light" w:hAnsi="Abadi Extra Light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9522" w14:textId="77777777" w:rsidR="00172277" w:rsidRDefault="00172277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E549F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F2CE5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575E3A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CA288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E08AB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C05AB1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9B836D2"/>
    <w:multiLevelType w:val="hybridMultilevel"/>
    <w:tmpl w:val="80444486"/>
    <w:lvl w:ilvl="0" w:tplc="33A255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21D53"/>
    <w:multiLevelType w:val="hybridMultilevel"/>
    <w:tmpl w:val="735024FE"/>
    <w:lvl w:ilvl="0" w:tplc="BE6A9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63DE8"/>
    <w:multiLevelType w:val="multilevel"/>
    <w:tmpl w:val="CB5C0420"/>
    <w:styleLink w:val="Listformatfrpunktlista"/>
    <w:lvl w:ilvl="0">
      <w:start w:val="1"/>
      <w:numFmt w:val="bullet"/>
      <w:pStyle w:val="Punktlista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1E47527"/>
    <w:multiLevelType w:val="multilevel"/>
    <w:tmpl w:val="8FDEB046"/>
    <w:styleLink w:val="Listformatfrnumreradlista"/>
    <w:lvl w:ilvl="0">
      <w:start w:val="1"/>
      <w:numFmt w:val="decimal"/>
      <w:pStyle w:val="Numrerad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reradlista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Numreradlista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num w:numId="1" w16cid:durableId="1877429557">
    <w:abstractNumId w:val="4"/>
  </w:num>
  <w:num w:numId="2" w16cid:durableId="1859193110">
    <w:abstractNumId w:val="1"/>
  </w:num>
  <w:num w:numId="3" w16cid:durableId="1752192204">
    <w:abstractNumId w:val="0"/>
  </w:num>
  <w:num w:numId="4" w16cid:durableId="337468750">
    <w:abstractNumId w:val="5"/>
  </w:num>
  <w:num w:numId="5" w16cid:durableId="347561738">
    <w:abstractNumId w:val="3"/>
  </w:num>
  <w:num w:numId="6" w16cid:durableId="2089225914">
    <w:abstractNumId w:val="2"/>
  </w:num>
  <w:num w:numId="7" w16cid:durableId="732236693">
    <w:abstractNumId w:val="8"/>
  </w:num>
  <w:num w:numId="8" w16cid:durableId="19986810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2940228">
    <w:abstractNumId w:val="9"/>
  </w:num>
  <w:num w:numId="10" w16cid:durableId="226065723">
    <w:abstractNumId w:val="6"/>
  </w:num>
  <w:num w:numId="11" w16cid:durableId="338241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B5"/>
    <w:rsid w:val="000100B5"/>
    <w:rsid w:val="000B78B2"/>
    <w:rsid w:val="000F2786"/>
    <w:rsid w:val="00172277"/>
    <w:rsid w:val="00193C91"/>
    <w:rsid w:val="001D21E1"/>
    <w:rsid w:val="00210EC1"/>
    <w:rsid w:val="00235DCC"/>
    <w:rsid w:val="002800A5"/>
    <w:rsid w:val="002832B4"/>
    <w:rsid w:val="002B45E2"/>
    <w:rsid w:val="00357053"/>
    <w:rsid w:val="003A433F"/>
    <w:rsid w:val="003E5CB4"/>
    <w:rsid w:val="00401411"/>
    <w:rsid w:val="004029FD"/>
    <w:rsid w:val="00407617"/>
    <w:rsid w:val="0041601B"/>
    <w:rsid w:val="004232C7"/>
    <w:rsid w:val="00423C52"/>
    <w:rsid w:val="00423D38"/>
    <w:rsid w:val="004502F0"/>
    <w:rsid w:val="00460583"/>
    <w:rsid w:val="00462DFE"/>
    <w:rsid w:val="00477B4D"/>
    <w:rsid w:val="004B6581"/>
    <w:rsid w:val="004D5E91"/>
    <w:rsid w:val="004F0457"/>
    <w:rsid w:val="004F60E0"/>
    <w:rsid w:val="005B753B"/>
    <w:rsid w:val="005C6004"/>
    <w:rsid w:val="005D040E"/>
    <w:rsid w:val="006959ED"/>
    <w:rsid w:val="006969E9"/>
    <w:rsid w:val="006A72D9"/>
    <w:rsid w:val="006C49EB"/>
    <w:rsid w:val="00745815"/>
    <w:rsid w:val="00757128"/>
    <w:rsid w:val="007640C3"/>
    <w:rsid w:val="0079546A"/>
    <w:rsid w:val="007A5961"/>
    <w:rsid w:val="007B54EC"/>
    <w:rsid w:val="007B678E"/>
    <w:rsid w:val="007D6087"/>
    <w:rsid w:val="007F6546"/>
    <w:rsid w:val="0081469B"/>
    <w:rsid w:val="0081675B"/>
    <w:rsid w:val="00841F58"/>
    <w:rsid w:val="00854A82"/>
    <w:rsid w:val="00856A07"/>
    <w:rsid w:val="00871B8A"/>
    <w:rsid w:val="008B6C35"/>
    <w:rsid w:val="008E48CC"/>
    <w:rsid w:val="009005FC"/>
    <w:rsid w:val="009131E1"/>
    <w:rsid w:val="009A0D1E"/>
    <w:rsid w:val="009B6341"/>
    <w:rsid w:val="009C6420"/>
    <w:rsid w:val="009D1666"/>
    <w:rsid w:val="009E4F25"/>
    <w:rsid w:val="00A10078"/>
    <w:rsid w:val="00A336C9"/>
    <w:rsid w:val="00A36E6D"/>
    <w:rsid w:val="00A5410E"/>
    <w:rsid w:val="00A64FAF"/>
    <w:rsid w:val="00A77732"/>
    <w:rsid w:val="00AB4218"/>
    <w:rsid w:val="00AE0D57"/>
    <w:rsid w:val="00B121C7"/>
    <w:rsid w:val="00B22904"/>
    <w:rsid w:val="00B81B02"/>
    <w:rsid w:val="00BD03F6"/>
    <w:rsid w:val="00C230C1"/>
    <w:rsid w:val="00C54A4A"/>
    <w:rsid w:val="00C55DB5"/>
    <w:rsid w:val="00C60784"/>
    <w:rsid w:val="00C827B7"/>
    <w:rsid w:val="00C851AD"/>
    <w:rsid w:val="00C92F86"/>
    <w:rsid w:val="00CA51C4"/>
    <w:rsid w:val="00CD6A12"/>
    <w:rsid w:val="00CE393B"/>
    <w:rsid w:val="00D65D5A"/>
    <w:rsid w:val="00D92E73"/>
    <w:rsid w:val="00DB3713"/>
    <w:rsid w:val="00DC3009"/>
    <w:rsid w:val="00E25195"/>
    <w:rsid w:val="00E761B0"/>
    <w:rsid w:val="00EA2D88"/>
    <w:rsid w:val="00EC0CA4"/>
    <w:rsid w:val="00ED2135"/>
    <w:rsid w:val="00EF036F"/>
    <w:rsid w:val="00F57259"/>
    <w:rsid w:val="00F8726E"/>
    <w:rsid w:val="00F93F27"/>
    <w:rsid w:val="00FE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418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4"/>
    <w:lsdException w:name="List Bullet 3" w:uiPriority="14"/>
    <w:lsdException w:name="List Bullet 4" w:semiHidden="1" w:unhideWhenUsed="1"/>
    <w:lsdException w:name="List Bullet 5" w:semiHidden="1" w:unhideWhenUsed="1"/>
    <w:lsdException w:name="List Number 2" w:uiPriority="14"/>
    <w:lsdException w:name="List Number 3" w:uiPriority="14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66"/>
    <w:pPr>
      <w:spacing w:line="276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9B6341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A2D88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7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Citat">
    <w:name w:val="Quote"/>
    <w:basedOn w:val="Normal"/>
    <w:next w:val="Normal"/>
    <w:link w:val="CitatChar"/>
    <w:uiPriority w:val="29"/>
    <w:qFormat/>
    <w:rsid w:val="00A77732"/>
    <w:pPr>
      <w:spacing w:before="200"/>
    </w:pPr>
    <w:rPr>
      <w:i/>
      <w:iCs/>
      <w:color w:val="666666" w:themeColor="text1" w:themeTint="BF"/>
      <w:sz w:val="28"/>
    </w:rPr>
  </w:style>
  <w:style w:type="character" w:customStyle="1" w:styleId="CitatChar">
    <w:name w:val="Citat Char"/>
    <w:basedOn w:val="Standardstycketeckensnitt"/>
    <w:link w:val="Citat"/>
    <w:uiPriority w:val="29"/>
    <w:rsid w:val="00A77732"/>
    <w:rPr>
      <w:i/>
      <w:iCs/>
      <w:color w:val="666666" w:themeColor="text1" w:themeTint="BF"/>
      <w:sz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9B634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A2D88"/>
    <w:rPr>
      <w:rFonts w:asciiTheme="majorHAnsi" w:eastAsiaTheme="majorEastAsia" w:hAnsiTheme="majorHAnsi" w:cstheme="majorBidi"/>
      <w:b/>
      <w:sz w:val="32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C6420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SidhuvudChar">
    <w:name w:val="Sidhuvud Char"/>
    <w:basedOn w:val="Standardstycketeckensnitt"/>
    <w:link w:val="Sidhuvud"/>
    <w:uiPriority w:val="99"/>
    <w:rsid w:val="009C6420"/>
    <w:rPr>
      <w:sz w:val="18"/>
    </w:rPr>
  </w:style>
  <w:style w:type="paragraph" w:styleId="Sidfot">
    <w:name w:val="footer"/>
    <w:basedOn w:val="Normal"/>
    <w:link w:val="SidfotChar"/>
    <w:uiPriority w:val="99"/>
    <w:unhideWhenUsed/>
    <w:rsid w:val="00EC0C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C0CA4"/>
  </w:style>
  <w:style w:type="paragraph" w:styleId="Rubrik">
    <w:name w:val="Title"/>
    <w:basedOn w:val="Normal"/>
    <w:next w:val="Normal"/>
    <w:link w:val="RubrikChar"/>
    <w:uiPriority w:val="10"/>
    <w:qFormat/>
    <w:rsid w:val="009B6341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B634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502F0"/>
    <w:pPr>
      <w:numPr>
        <w:ilvl w:val="1"/>
      </w:numPr>
      <w:spacing w:line="240" w:lineRule="auto"/>
    </w:pPr>
    <w:rPr>
      <w:rFonts w:eastAsiaTheme="minorEastAsia"/>
      <w:spacing w:val="15"/>
      <w:sz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502F0"/>
    <w:rPr>
      <w:rFonts w:eastAsiaTheme="minorEastAsia"/>
      <w:spacing w:val="15"/>
      <w:sz w:val="24"/>
    </w:rPr>
  </w:style>
  <w:style w:type="paragraph" w:styleId="Starktcitat">
    <w:name w:val="Intense Quote"/>
    <w:basedOn w:val="Normal"/>
    <w:next w:val="Normal"/>
    <w:link w:val="StarktcitatChar"/>
    <w:uiPriority w:val="30"/>
    <w:unhideWhenUsed/>
    <w:qFormat/>
    <w:rsid w:val="00EA2D88"/>
    <w:pPr>
      <w:spacing w:before="360" w:after="360"/>
    </w:pPr>
    <w:rPr>
      <w:rFonts w:asciiTheme="majorHAnsi" w:hAnsiTheme="majorHAnsi"/>
      <w:i/>
      <w:iCs/>
      <w:color w:val="FF0096" w:themeColor="accent1"/>
      <w:sz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D1666"/>
    <w:rPr>
      <w:rFonts w:asciiTheme="majorHAnsi" w:hAnsiTheme="majorHAnsi"/>
      <w:i/>
      <w:iCs/>
      <w:color w:val="FF0096" w:themeColor="accent1"/>
      <w:sz w:val="24"/>
    </w:rPr>
  </w:style>
  <w:style w:type="character" w:customStyle="1" w:styleId="Rubrik3Char">
    <w:name w:val="Rubrik 3 Char"/>
    <w:basedOn w:val="Standardstycketeckensnitt"/>
    <w:link w:val="Rubrik3"/>
    <w:uiPriority w:val="9"/>
    <w:rsid w:val="00A77732"/>
    <w:rPr>
      <w:rFonts w:asciiTheme="majorHAnsi" w:eastAsiaTheme="majorEastAsia" w:hAnsiTheme="majorHAnsi" w:cstheme="majorBidi"/>
      <w:b/>
      <w:sz w:val="24"/>
      <w:szCs w:val="24"/>
    </w:rPr>
  </w:style>
  <w:style w:type="paragraph" w:styleId="Ingetavstnd">
    <w:name w:val="No Spacing"/>
    <w:link w:val="IngetavstndChar"/>
    <w:uiPriority w:val="1"/>
    <w:qFormat/>
    <w:rsid w:val="00477B4D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477B4D"/>
    <w:rPr>
      <w:rFonts w:eastAsiaTheme="minorEastAsia"/>
      <w:lang w:eastAsia="sv-SE"/>
    </w:rPr>
  </w:style>
  <w:style w:type="paragraph" w:styleId="Punktlista">
    <w:name w:val="List Bullet"/>
    <w:basedOn w:val="Normal"/>
    <w:uiPriority w:val="14"/>
    <w:qFormat/>
    <w:rsid w:val="00423C52"/>
    <w:pPr>
      <w:numPr>
        <w:numId w:val="7"/>
      </w:numPr>
      <w:spacing w:after="60" w:line="240" w:lineRule="auto"/>
      <w:contextualSpacing/>
    </w:pPr>
  </w:style>
  <w:style w:type="paragraph" w:styleId="Numreradlista">
    <w:name w:val="List Number"/>
    <w:basedOn w:val="Normal"/>
    <w:uiPriority w:val="14"/>
    <w:qFormat/>
    <w:rsid w:val="007B54EC"/>
    <w:pPr>
      <w:numPr>
        <w:numId w:val="9"/>
      </w:numPr>
      <w:spacing w:after="60" w:line="240" w:lineRule="auto"/>
      <w:contextualSpacing/>
    </w:pPr>
  </w:style>
  <w:style w:type="paragraph" w:styleId="Punktlista2">
    <w:name w:val="List Bullet 2"/>
    <w:basedOn w:val="Normal"/>
    <w:uiPriority w:val="14"/>
    <w:rsid w:val="00423C52"/>
    <w:pPr>
      <w:numPr>
        <w:ilvl w:val="1"/>
        <w:numId w:val="7"/>
      </w:numPr>
      <w:spacing w:after="60" w:line="240" w:lineRule="auto"/>
      <w:contextualSpacing/>
    </w:pPr>
  </w:style>
  <w:style w:type="paragraph" w:styleId="Punktlista3">
    <w:name w:val="List Bullet 3"/>
    <w:basedOn w:val="Normal"/>
    <w:uiPriority w:val="14"/>
    <w:rsid w:val="00423C52"/>
    <w:pPr>
      <w:numPr>
        <w:ilvl w:val="2"/>
        <w:numId w:val="7"/>
      </w:numPr>
      <w:spacing w:after="60" w:line="240" w:lineRule="auto"/>
      <w:contextualSpacing/>
    </w:pPr>
  </w:style>
  <w:style w:type="paragraph" w:customStyle="1" w:styleId="Normalefterlistaellertabell">
    <w:name w:val="Normal efter lista eller tabell"/>
    <w:basedOn w:val="Normal"/>
    <w:next w:val="Normal"/>
    <w:qFormat/>
    <w:rsid w:val="007A5961"/>
    <w:pPr>
      <w:spacing w:before="160" w:line="240" w:lineRule="auto"/>
    </w:pPr>
  </w:style>
  <w:style w:type="paragraph" w:styleId="Numreradlista2">
    <w:name w:val="List Number 2"/>
    <w:basedOn w:val="Normal"/>
    <w:uiPriority w:val="14"/>
    <w:rsid w:val="007B54EC"/>
    <w:pPr>
      <w:numPr>
        <w:ilvl w:val="1"/>
        <w:numId w:val="9"/>
      </w:numPr>
      <w:spacing w:after="60" w:line="240" w:lineRule="auto"/>
      <w:contextualSpacing/>
    </w:pPr>
  </w:style>
  <w:style w:type="paragraph" w:styleId="Numreradlista3">
    <w:name w:val="List Number 3"/>
    <w:basedOn w:val="Normal"/>
    <w:uiPriority w:val="14"/>
    <w:rsid w:val="007B54EC"/>
    <w:pPr>
      <w:numPr>
        <w:ilvl w:val="2"/>
        <w:numId w:val="9"/>
      </w:numPr>
      <w:spacing w:after="60" w:line="240" w:lineRule="auto"/>
      <w:contextualSpacing/>
    </w:pPr>
  </w:style>
  <w:style w:type="numbering" w:customStyle="1" w:styleId="Listformatfrpunktlista">
    <w:name w:val="Listformat för punktlista"/>
    <w:uiPriority w:val="99"/>
    <w:rsid w:val="00AE0D57"/>
    <w:pPr>
      <w:numPr>
        <w:numId w:val="7"/>
      </w:numPr>
    </w:pPr>
  </w:style>
  <w:style w:type="numbering" w:customStyle="1" w:styleId="Listformatfrnumreradlista">
    <w:name w:val="Listformat för numreradlista"/>
    <w:uiPriority w:val="99"/>
    <w:rsid w:val="00407617"/>
    <w:pPr>
      <w:numPr>
        <w:numId w:val="9"/>
      </w:numPr>
    </w:pPr>
  </w:style>
  <w:style w:type="paragraph" w:styleId="Liststycke">
    <w:name w:val="List Paragraph"/>
    <w:basedOn w:val="Normal"/>
    <w:uiPriority w:val="34"/>
    <w:unhideWhenUsed/>
    <w:qFormat/>
    <w:rsid w:val="0081675B"/>
    <w:pPr>
      <w:ind w:left="720"/>
      <w:contextualSpacing/>
    </w:pPr>
  </w:style>
  <w:style w:type="table" w:styleId="Tabellrutnt">
    <w:name w:val="Table Grid"/>
    <w:basedOn w:val="Normaltabell"/>
    <w:uiPriority w:val="39"/>
    <w:rsid w:val="00F9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4dekorfrg1">
    <w:name w:val="Grid Table 4 Accent 1"/>
    <w:basedOn w:val="Normaltabell"/>
    <w:uiPriority w:val="49"/>
    <w:rsid w:val="00C827B7"/>
    <w:pPr>
      <w:spacing w:after="0" w:line="240" w:lineRule="auto"/>
    </w:pPr>
    <w:tblPr>
      <w:tblStyleRowBandSize w:val="1"/>
      <w:tblStyleColBandSize w:val="1"/>
      <w:tblBorders>
        <w:top w:val="single" w:sz="4" w:space="0" w:color="FF66C0" w:themeColor="accent1" w:themeTint="99"/>
        <w:left w:val="single" w:sz="4" w:space="0" w:color="FF66C0" w:themeColor="accent1" w:themeTint="99"/>
        <w:bottom w:val="single" w:sz="4" w:space="0" w:color="FF66C0" w:themeColor="accent1" w:themeTint="99"/>
        <w:right w:val="single" w:sz="4" w:space="0" w:color="FF66C0" w:themeColor="accent1" w:themeTint="99"/>
        <w:insideH w:val="single" w:sz="4" w:space="0" w:color="FF66C0" w:themeColor="accent1" w:themeTint="99"/>
        <w:insideV w:val="single" w:sz="4" w:space="0" w:color="FF66C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96" w:themeColor="accent1"/>
          <w:left w:val="single" w:sz="4" w:space="0" w:color="FF0096" w:themeColor="accent1"/>
          <w:bottom w:val="single" w:sz="4" w:space="0" w:color="FF0096" w:themeColor="accent1"/>
          <w:right w:val="single" w:sz="4" w:space="0" w:color="FF0096" w:themeColor="accent1"/>
          <w:insideH w:val="nil"/>
          <w:insideV w:val="nil"/>
        </w:tcBorders>
        <w:shd w:val="clear" w:color="auto" w:fill="FF0096" w:themeFill="accent1"/>
      </w:tcPr>
    </w:tblStylePr>
    <w:tblStylePr w:type="lastRow">
      <w:rPr>
        <w:b/>
        <w:bCs/>
      </w:rPr>
      <w:tblPr/>
      <w:tcPr>
        <w:tcBorders>
          <w:top w:val="double" w:sz="4" w:space="0" w:color="FF00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EA" w:themeFill="accent1" w:themeFillTint="33"/>
      </w:tcPr>
    </w:tblStylePr>
    <w:tblStylePr w:type="band1Horz">
      <w:tblPr/>
      <w:tcPr>
        <w:shd w:val="clear" w:color="auto" w:fill="FFCCE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li\AppData\Roaming\Microsoft\Workgroup\Dokumentmall.dotx" TargetMode="External"/></Relationships>
</file>

<file path=word/theme/theme1.xml><?xml version="1.0" encoding="utf-8"?>
<a:theme xmlns:a="http://schemas.openxmlformats.org/drawingml/2006/main" name="Office Theme">
  <a:themeElements>
    <a:clrScheme name="HiQ">
      <a:dk1>
        <a:srgbClr val="333333"/>
      </a:dk1>
      <a:lt1>
        <a:sysClr val="window" lastClr="FFFFFF"/>
      </a:lt1>
      <a:dk2>
        <a:srgbClr val="44546A"/>
      </a:dk2>
      <a:lt2>
        <a:srgbClr val="DBDBDB"/>
      </a:lt2>
      <a:accent1>
        <a:srgbClr val="FF0096"/>
      </a:accent1>
      <a:accent2>
        <a:srgbClr val="00AFDB"/>
      </a:accent2>
      <a:accent3>
        <a:srgbClr val="59C096"/>
      </a:accent3>
      <a:accent4>
        <a:srgbClr val="FFC500"/>
      </a:accent4>
      <a:accent5>
        <a:srgbClr val="7B29A2"/>
      </a:accent5>
      <a:accent6>
        <a:srgbClr val="2CB8B9"/>
      </a:accent6>
      <a:hlink>
        <a:srgbClr val="0563C1"/>
      </a:hlink>
      <a:folHlink>
        <a:srgbClr val="954F72"/>
      </a:folHlink>
    </a:clrScheme>
    <a:fontScheme name="HiQ2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Dokumentmall.dotx</Template>
  <TotalTime>0</TotalTime>
  <Pages>3</Pages>
  <Words>416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2022-09-17T10:44:00Z</dcterms:created>
  <dcterms:modified xsi:type="dcterms:W3CDTF">2022-09-17T13:01:00Z</dcterms:modified>
</cp:coreProperties>
</file>